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10A" w:rsidRDefault="004F74F1" w:rsidP="00B514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 Dickan</w:t>
      </w:r>
    </w:p>
    <w:p w:rsidR="00B5140D" w:rsidRDefault="00B5140D" w:rsidP="00B514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[professor]</w:t>
      </w:r>
    </w:p>
    <w:p w:rsidR="00B5140D" w:rsidRDefault="00B5140D" w:rsidP="00B514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[class]</w:t>
      </w:r>
    </w:p>
    <w:p w:rsidR="00B5140D" w:rsidRDefault="00B5140D" w:rsidP="00B514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[date]</w:t>
      </w:r>
    </w:p>
    <w:p w:rsidR="00B5140D" w:rsidRDefault="00B5140D" w:rsidP="00B514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[title]</w:t>
      </w:r>
    </w:p>
    <w:p w:rsidR="00B5140D" w:rsidRPr="00B5140D" w:rsidRDefault="00B5140D" w:rsidP="00B514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5F71">
        <w:rPr>
          <w:rFonts w:ascii="Times New Roman" w:hAnsi="Times New Roman" w:cs="Times New Roman"/>
        </w:rPr>
        <w:t xml:space="preserve"> </w:t>
      </w:r>
    </w:p>
    <w:sectPr w:rsidR="00B5140D" w:rsidRPr="00B5140D" w:rsidSect="004267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4C0E" w:rsidRDefault="00184C0E" w:rsidP="00B5140D">
      <w:r>
        <w:separator/>
      </w:r>
    </w:p>
  </w:endnote>
  <w:endnote w:type="continuationSeparator" w:id="0">
    <w:p w:rsidR="00184C0E" w:rsidRDefault="00184C0E" w:rsidP="00B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4C0E" w:rsidRDefault="00184C0E" w:rsidP="00B5140D">
      <w:r>
        <w:separator/>
      </w:r>
    </w:p>
  </w:footnote>
  <w:footnote w:type="continuationSeparator" w:id="0">
    <w:p w:rsidR="00184C0E" w:rsidRDefault="00184C0E" w:rsidP="00B5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40D" w:rsidRPr="00B5140D" w:rsidRDefault="004F74F1" w:rsidP="00B5140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Dickan</w:t>
    </w:r>
    <w:r w:rsidR="00B5140D" w:rsidRPr="00B5140D">
      <w:rPr>
        <w:rFonts w:ascii="Times New Roman" w:hAnsi="Times New Roman" w:cs="Times New Roman"/>
      </w:rPr>
      <w:t xml:space="preserve"> </w:t>
    </w:r>
    <w:r w:rsidR="00B5140D">
      <w:rPr>
        <w:rFonts w:ascii="Times New Roman" w:hAnsi="Times New Roman" w:cs="Times New Roman"/>
      </w:rPr>
      <w:fldChar w:fldCharType="begin"/>
    </w:r>
    <w:r w:rsidR="00B5140D">
      <w:rPr>
        <w:rFonts w:ascii="Times New Roman" w:hAnsi="Times New Roman" w:cs="Times New Roman"/>
      </w:rPr>
      <w:instrText xml:space="preserve"> PAGE  \* MERGEFORMAT </w:instrText>
    </w:r>
    <w:r w:rsidR="00B5140D">
      <w:rPr>
        <w:rFonts w:ascii="Times New Roman" w:hAnsi="Times New Roman" w:cs="Times New Roman"/>
      </w:rPr>
      <w:fldChar w:fldCharType="separate"/>
    </w:r>
    <w:r w:rsidR="00C247E6">
      <w:rPr>
        <w:rFonts w:ascii="Times New Roman" w:hAnsi="Times New Roman" w:cs="Times New Roman"/>
        <w:noProof/>
      </w:rPr>
      <w:t>1</w:t>
    </w:r>
    <w:r w:rsidR="00B5140D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1"/>
    <w:rsid w:val="00184C0E"/>
    <w:rsid w:val="002C5F71"/>
    <w:rsid w:val="00313528"/>
    <w:rsid w:val="004267CC"/>
    <w:rsid w:val="004F74F1"/>
    <w:rsid w:val="00B5140D"/>
    <w:rsid w:val="00C247E6"/>
    <w:rsid w:val="00C578E1"/>
    <w:rsid w:val="00D41518"/>
    <w:rsid w:val="00E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ACA3"/>
  <w14:defaultImageDpi w14:val="32767"/>
  <w15:chartTrackingRefBased/>
  <w15:docId w15:val="{134359A7-984D-BD4D-A523-32EAD4E3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0D"/>
  </w:style>
  <w:style w:type="paragraph" w:styleId="Footer">
    <w:name w:val="footer"/>
    <w:basedOn w:val="Normal"/>
    <w:link w:val="FooterChar"/>
    <w:uiPriority w:val="99"/>
    <w:unhideWhenUsed/>
    <w:rsid w:val="00B51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0D"/>
  </w:style>
  <w:style w:type="paragraph" w:styleId="FootnoteText">
    <w:name w:val="footnote text"/>
    <w:basedOn w:val="Normal"/>
    <w:link w:val="FootnoteTextChar"/>
    <w:uiPriority w:val="99"/>
    <w:unhideWhenUsed/>
    <w:rsid w:val="002C5F71"/>
    <w:rPr>
      <w:rFonts w:ascii="Times New Roman" w:hAnsi="Times New Roman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5F71"/>
    <w:rPr>
      <w:rFonts w:ascii="Times New Roman" w:hAnsi="Times New Roman"/>
      <w:sz w:val="22"/>
    </w:rPr>
  </w:style>
  <w:style w:type="character" w:styleId="FootnoteReference">
    <w:name w:val="footnote reference"/>
    <w:basedOn w:val="DefaultParagraphFont"/>
    <w:uiPriority w:val="99"/>
    <w:unhideWhenUsed/>
    <w:rsid w:val="00C57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dotfiles/resources/Office%20Templates/MLA%20(Times%20New%20Roma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547B8-E945-D245-B3E8-442020C2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(Times New Roman).dotx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 Dickan</dc:creator>
  <cp:keywords/>
  <dc:description/>
  <cp:lastModifiedBy>Dickan, Joe S.J.</cp:lastModifiedBy>
  <cp:revision>1</cp:revision>
  <cp:lastPrinted>2017-10-06T12:20:00Z</cp:lastPrinted>
  <dcterms:created xsi:type="dcterms:W3CDTF">2020-11-17T13:53:00Z</dcterms:created>
  <dcterms:modified xsi:type="dcterms:W3CDTF">2020-11-17T13:54:00Z</dcterms:modified>
</cp:coreProperties>
</file>